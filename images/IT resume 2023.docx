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7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70"/>
        <w:gridCol w:w="3801"/>
      </w:tblGrid>
      <w:tr w:rsidR="007A0F44" w:rsidRPr="00DC7E4F" w14:paraId="1A9F8158" w14:textId="77777777" w:rsidTr="00716F6E">
        <w:trPr>
          <w:trHeight w:hRule="exact" w:val="1000"/>
        </w:trPr>
        <w:tc>
          <w:tcPr>
            <w:tcW w:w="4970" w:type="dxa"/>
            <w:tcMar>
              <w:right w:w="144" w:type="dxa"/>
            </w:tcMar>
            <w:vAlign w:val="bottom"/>
          </w:tcPr>
          <w:p w14:paraId="108A6CF6" w14:textId="2618F209" w:rsidR="007A0F44" w:rsidRPr="008421D3" w:rsidRDefault="008421D3" w:rsidP="00AD5E1F">
            <w:pPr>
              <w:pStyle w:val="Title"/>
              <w:rPr>
                <w:lang w:val="pt-BR"/>
              </w:rPr>
            </w:pPr>
            <w:r>
              <w:t>juliana</w:t>
            </w:r>
            <w:r w:rsidR="00AD5E1F">
              <w:t xml:space="preserve"> Lopes</w:t>
            </w:r>
          </w:p>
        </w:tc>
        <w:tc>
          <w:tcPr>
            <w:tcW w:w="3801" w:type="dxa"/>
            <w:tcMar>
              <w:left w:w="144" w:type="dxa"/>
            </w:tcMar>
            <w:vAlign w:val="bottom"/>
          </w:tcPr>
          <w:p w14:paraId="2982D6F6" w14:textId="37D30ED1" w:rsidR="007A0F44" w:rsidRPr="00DC7E4F" w:rsidRDefault="007A0F44" w:rsidP="00174A87">
            <w:pPr>
              <w:pStyle w:val="ContactInfo"/>
              <w:rPr>
                <w:lang w:val="pt-BR"/>
              </w:rPr>
            </w:pPr>
          </w:p>
          <w:p w14:paraId="1B7D5AAF" w14:textId="69AE06DF" w:rsidR="007A0F44" w:rsidRPr="00DC7E4F" w:rsidRDefault="00C80764" w:rsidP="00174A87">
            <w:pPr>
              <w:pStyle w:val="ContactInfo"/>
              <w:rPr>
                <w:lang w:val="pt-BR"/>
              </w:rPr>
            </w:pPr>
            <w:sdt>
              <w:sdtPr>
                <w:rPr>
                  <w:lang w:val="pt-BR"/>
                </w:rPr>
                <w:alias w:val="Enter phone:"/>
                <w:tag w:val="Enter phone:"/>
                <w:id w:val="381135673"/>
                <w:placeholder>
                  <w:docPart w:val="546266F05CDE4E938AEAC5E729D33F1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421D3" w:rsidRPr="00DC7E4F">
                  <w:rPr>
                    <w:lang w:val="pt-BR"/>
                  </w:rPr>
                  <w:t>0451306165</w:t>
                </w:r>
              </w:sdtContent>
            </w:sdt>
            <w:r w:rsidR="007A0F44" w:rsidRPr="00DC7E4F">
              <w:rPr>
                <w:lang w:val="pt-BR"/>
              </w:rPr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DD42EA4" wp14:editId="200E09A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242A2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30CB1B5" w14:textId="240BD6FB" w:rsidR="007A0F44" w:rsidRPr="00DC7E4F" w:rsidRDefault="00C80764" w:rsidP="00174A87">
            <w:pPr>
              <w:pStyle w:val="ContactInfo"/>
              <w:rPr>
                <w:lang w:val="pt-BR"/>
              </w:rPr>
            </w:pPr>
            <w:sdt>
              <w:sdtPr>
                <w:alias w:val="Enter email:"/>
                <w:tag w:val="Enter email:"/>
                <w:id w:val="479813182"/>
                <w:placeholder>
                  <w:docPart w:val="F13620F3A37E48CEAE595F0A4695640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C7E4F">
                  <w:t>Jslr2807@gmail.com</w:t>
                </w:r>
              </w:sdtContent>
            </w:sdt>
            <w:r w:rsidR="007A0F44" w:rsidRPr="00DC7E4F">
              <w:rPr>
                <w:lang w:val="pt-BR"/>
              </w:rPr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594BE08" wp14:editId="464B107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AF69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A5A05DB" w14:textId="7A434644" w:rsidR="007A0F44" w:rsidRPr="00DC7E4F" w:rsidRDefault="007A0F44" w:rsidP="00985D56">
            <w:pPr>
              <w:pStyle w:val="ContactInfo"/>
              <w:rPr>
                <w:lang w:val="pt-BR"/>
              </w:rPr>
            </w:pPr>
          </w:p>
        </w:tc>
      </w:tr>
    </w:tbl>
    <w:p w14:paraId="0CD04E33" w14:textId="57BBC7D1" w:rsidR="00A77B4D" w:rsidRPr="00565B06" w:rsidRDefault="00E1300A" w:rsidP="002135F4">
      <w:pPr>
        <w:ind w:firstLine="720"/>
        <w:jc w:val="both"/>
      </w:pPr>
      <w:r w:rsidRPr="00E1300A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Ambitious Information Technology professional with a passion for real-world experience to enhance acquired skills. </w:t>
      </w:r>
      <w:r w:rsidR="00C80764" w:rsidRPr="00E1300A">
        <w:rPr>
          <w:rFonts w:ascii="Arial" w:hAnsi="Arial" w:cs="Arial"/>
          <w:color w:val="46464E"/>
          <w:sz w:val="21"/>
          <w:szCs w:val="21"/>
          <w:shd w:val="clear" w:color="auto" w:fill="FFFFFF"/>
        </w:rPr>
        <w:t>A quick</w:t>
      </w:r>
      <w:r w:rsidRPr="00E1300A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 learner eager to contribute to user, team, and business success through web development, programming, and technical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A14481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E54B127" w14:textId="7D291C17" w:rsidR="00A77B4D" w:rsidRPr="00565B06" w:rsidRDefault="00A77B4D" w:rsidP="00075B13">
            <w:pPr>
              <w:pStyle w:val="Icons"/>
            </w:pPr>
          </w:p>
        </w:tc>
        <w:tc>
          <w:tcPr>
            <w:tcW w:w="8587" w:type="dxa"/>
          </w:tcPr>
          <w:p w14:paraId="38FB15B7" w14:textId="77777777" w:rsidR="00110FAD" w:rsidRPr="009F3580" w:rsidRDefault="00110FAD" w:rsidP="002146F8">
            <w:pPr>
              <w:pStyle w:val="Heading1"/>
              <w:rPr>
                <w:sz w:val="10"/>
                <w:szCs w:val="10"/>
              </w:rPr>
            </w:pPr>
          </w:p>
          <w:p w14:paraId="5B1668E2" w14:textId="4E053625" w:rsidR="003E5D68" w:rsidRDefault="003E5D68" w:rsidP="002146F8">
            <w:pPr>
              <w:pStyle w:val="Heading1"/>
            </w:pPr>
            <w:r>
              <w:t>Skills</w:t>
            </w:r>
          </w:p>
          <w:p w14:paraId="208501DD" w14:textId="77777777" w:rsidR="00FA1C8C" w:rsidRPr="00716F6E" w:rsidRDefault="00FA1C8C" w:rsidP="002146F8">
            <w:pPr>
              <w:pStyle w:val="Heading1"/>
              <w:rPr>
                <w:sz w:val="16"/>
                <w:szCs w:val="16"/>
              </w:rPr>
            </w:pPr>
          </w:p>
          <w:p w14:paraId="37AA743C" w14:textId="6C934DC7" w:rsidR="003E5D68" w:rsidRDefault="003E5D68" w:rsidP="00FA1C8C">
            <w:pPr>
              <w:pStyle w:val="ListParagraph"/>
              <w:numPr>
                <w:ilvl w:val="0"/>
                <w:numId w:val="18"/>
              </w:numPr>
            </w:pPr>
            <w:r>
              <w:t xml:space="preserve"> Web development</w:t>
            </w:r>
            <w:r w:rsidR="00E1300A">
              <w:t xml:space="preserve">: </w:t>
            </w:r>
            <w:r>
              <w:t>HTML, JavaScript, TypeScript, CSS</w:t>
            </w:r>
          </w:p>
          <w:p w14:paraId="3DDE6566" w14:textId="69AD0648" w:rsidR="00DB1504" w:rsidRDefault="00E1300A" w:rsidP="00E33436">
            <w:pPr>
              <w:pStyle w:val="ListParagraph"/>
              <w:numPr>
                <w:ilvl w:val="0"/>
                <w:numId w:val="18"/>
              </w:numPr>
            </w:pPr>
            <w:r>
              <w:t>Programming:</w:t>
            </w:r>
            <w:r>
              <w:t xml:space="preserve"> </w:t>
            </w:r>
            <w:r w:rsidR="003E5D68">
              <w:t>Java</w:t>
            </w:r>
            <w:r w:rsidR="005B2C69">
              <w:t>,</w:t>
            </w:r>
            <w:r>
              <w:t xml:space="preserve"> </w:t>
            </w:r>
            <w:r w:rsidR="003E5D68">
              <w:t>SQL</w:t>
            </w:r>
          </w:p>
          <w:p w14:paraId="1D13ACCD" w14:textId="64408510" w:rsidR="00E462A3" w:rsidRDefault="00E1300A" w:rsidP="00252E00">
            <w:pPr>
              <w:pStyle w:val="ListParagraph"/>
              <w:numPr>
                <w:ilvl w:val="0"/>
                <w:numId w:val="18"/>
              </w:numPr>
            </w:pPr>
            <w:r>
              <w:t>Data Visualization</w:t>
            </w:r>
            <w:r>
              <w:t xml:space="preserve">: </w:t>
            </w:r>
            <w:r w:rsidR="00DB1504">
              <w:t>Microsoft Power Bi (beginner level)</w:t>
            </w:r>
            <w:r w:rsidR="00252E00">
              <w:t xml:space="preserve"> </w:t>
            </w:r>
          </w:p>
          <w:p w14:paraId="2AE32B85" w14:textId="6809649B" w:rsidR="00E1300A" w:rsidRDefault="00E1300A" w:rsidP="00252E00">
            <w:pPr>
              <w:pStyle w:val="ListParagraph"/>
              <w:numPr>
                <w:ilvl w:val="0"/>
                <w:numId w:val="18"/>
              </w:numPr>
            </w:pPr>
            <w:r>
              <w:t>Microsoft Office</w:t>
            </w:r>
          </w:p>
          <w:p w14:paraId="324C543E" w14:textId="27B81C76" w:rsidR="003E5D68" w:rsidRDefault="00731A7D" w:rsidP="002146F8">
            <w:pPr>
              <w:pStyle w:val="ListParagraph"/>
              <w:numPr>
                <w:ilvl w:val="0"/>
                <w:numId w:val="18"/>
              </w:numPr>
            </w:pPr>
            <w:r w:rsidRPr="007B06E1">
              <w:t>Languages:</w:t>
            </w:r>
            <w:r>
              <w:t xml:space="preserve"> Portuguese (</w:t>
            </w:r>
            <w:r w:rsidR="00E1300A">
              <w:t>N</w:t>
            </w:r>
            <w:r>
              <w:t>ative), Spanish (</w:t>
            </w:r>
            <w:r w:rsidR="00E1300A">
              <w:t>B</w:t>
            </w:r>
            <w:r>
              <w:t>asic)</w:t>
            </w:r>
            <w:r w:rsidR="00E1300A">
              <w:t xml:space="preserve">, </w:t>
            </w:r>
            <w:r>
              <w:t>English (</w:t>
            </w:r>
            <w:r w:rsidR="00E1300A">
              <w:t>A</w:t>
            </w:r>
            <w:r>
              <w:t>dvanced/ Fluent)</w:t>
            </w:r>
          </w:p>
          <w:p w14:paraId="5DBD328F" w14:textId="77777777" w:rsidR="00731A7D" w:rsidRPr="00731A7D" w:rsidRDefault="00731A7D" w:rsidP="00731A7D">
            <w:pPr>
              <w:pStyle w:val="ListParagraph"/>
            </w:pPr>
          </w:p>
          <w:p w14:paraId="021CE89C" w14:textId="5A8EC5EF" w:rsidR="00A77B4D" w:rsidRPr="00565B06" w:rsidRDefault="00C80764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3AE51C1DC54147028F840C1B55DAA58E"/>
                </w:placeholder>
                <w:temporary/>
                <w:showingPlcHdr/>
                <w15:appearance w15:val="hidden"/>
              </w:sdtPr>
              <w:sdtEndPr/>
              <w:sdtContent>
                <w:r w:rsidR="003E5D68" w:rsidRPr="00565B06">
                  <w:t>Education</w:t>
                </w:r>
              </w:sdtContent>
            </w:sdt>
          </w:p>
        </w:tc>
      </w:tr>
    </w:tbl>
    <w:p w14:paraId="79127FE3" w14:textId="77777777" w:rsidR="00361483" w:rsidRPr="00716F6E" w:rsidRDefault="00361483" w:rsidP="00B47E1E">
      <w:pPr>
        <w:pStyle w:val="Heading2"/>
        <w:rPr>
          <w:rFonts w:eastAsia="Arial" w:cstheme="majorHAnsi"/>
          <w:bCs/>
          <w:sz w:val="16"/>
          <w:szCs w:val="16"/>
        </w:rPr>
      </w:pPr>
    </w:p>
    <w:p w14:paraId="71E05A84" w14:textId="4FCBA9DA" w:rsidR="00DD5C0B" w:rsidRDefault="00DD5C0B" w:rsidP="00DD5C0B">
      <w:pPr>
        <w:pStyle w:val="Heading2"/>
        <w:rPr>
          <w:rFonts w:cstheme="majorHAnsi"/>
        </w:rPr>
      </w:pPr>
      <w:r>
        <w:rPr>
          <w:rFonts w:eastAsia="Arial" w:cstheme="majorHAnsi"/>
          <w:bCs/>
        </w:rPr>
        <w:t>2021 – CURRENT</w:t>
      </w:r>
      <w:r>
        <w:rPr>
          <w:rFonts w:eastAsia="Arial" w:cstheme="majorHAnsi"/>
          <w:bCs/>
        </w:rPr>
        <w:tab/>
      </w:r>
      <w:r w:rsidR="00D85E15" w:rsidRPr="00E31A74">
        <w:rPr>
          <w:rFonts w:eastAsia="Arial" w:cstheme="majorHAnsi"/>
          <w:bCs/>
        </w:rPr>
        <w:t>Bachelor of Information Technology</w:t>
      </w:r>
      <w:r w:rsidR="009F3580">
        <w:rPr>
          <w:rFonts w:eastAsia="Arial" w:cstheme="majorHAnsi"/>
          <w:bCs/>
        </w:rPr>
        <w:t xml:space="preserve"> </w:t>
      </w:r>
      <w:r w:rsidR="007C0E0E" w:rsidRPr="00E31A74">
        <w:rPr>
          <w:rFonts w:cstheme="majorHAnsi"/>
        </w:rPr>
        <w:t xml:space="preserve">| </w:t>
      </w:r>
    </w:p>
    <w:p w14:paraId="6F1B7148" w14:textId="36664192" w:rsidR="00361483" w:rsidRPr="00B62E8A" w:rsidRDefault="00D85E15" w:rsidP="00B62E8A">
      <w:pPr>
        <w:pStyle w:val="Heading2"/>
        <w:ind w:left="1440" w:firstLine="720"/>
        <w:rPr>
          <w:rFonts w:cstheme="majorHAnsi"/>
        </w:rPr>
      </w:pPr>
      <w:r w:rsidRPr="00E31A74">
        <w:rPr>
          <w:rFonts w:eastAsia="Arial" w:cstheme="majorHAnsi"/>
          <w:bCs/>
          <w:color w:val="auto"/>
        </w:rPr>
        <w:t>Southern Cross University</w:t>
      </w:r>
      <w:r w:rsidR="00E31A74" w:rsidRPr="00E31A74">
        <w:rPr>
          <w:rFonts w:eastAsia="Arial" w:cstheme="majorHAnsi"/>
          <w:bCs/>
          <w:color w:val="auto"/>
        </w:rPr>
        <w:t>, SCU - Perth</w:t>
      </w:r>
    </w:p>
    <w:p w14:paraId="6BFFEBDD" w14:textId="7DE6066D" w:rsidR="00B1606D" w:rsidRDefault="00D85E15" w:rsidP="00B62E8A">
      <w:pPr>
        <w:ind w:left="1440" w:firstLine="720"/>
      </w:pPr>
      <w:r>
        <w:t>Major</w:t>
      </w:r>
      <w:r w:rsidR="00E1300A">
        <w:t>:</w:t>
      </w:r>
      <w:r>
        <w:t xml:space="preserve"> Software Development</w:t>
      </w:r>
      <w:r w:rsidR="00595251">
        <w:t xml:space="preserve"> </w:t>
      </w:r>
      <w:r w:rsidR="00EE3CD4">
        <w:t>||</w:t>
      </w:r>
      <w:r w:rsidR="00C80764">
        <w:t xml:space="preserve"> </w:t>
      </w:r>
      <w:r>
        <w:t>GPA above 6</w:t>
      </w:r>
    </w:p>
    <w:p w14:paraId="0A9A66C5" w14:textId="53E34D2A" w:rsidR="00B34B15" w:rsidRPr="00B62E8A" w:rsidRDefault="00E1300A" w:rsidP="00B62E8A">
      <w:pPr>
        <w:ind w:left="1440" w:firstLine="720"/>
      </w:pPr>
      <w:r>
        <w:t>Expected Graduation:</w:t>
      </w:r>
      <w:r>
        <w:t xml:space="preserve"> </w:t>
      </w:r>
      <w:r w:rsidR="00B34B15">
        <w:t>October/2023</w:t>
      </w:r>
    </w:p>
    <w:p w14:paraId="4A627192" w14:textId="2C17F105" w:rsidR="001B52A7" w:rsidRPr="00955733" w:rsidRDefault="00962A8E" w:rsidP="00955733">
      <w:pPr>
        <w:pStyle w:val="Heading2"/>
        <w:rPr>
          <w:iCs/>
          <w:color w:val="4C4C4C" w:themeColor="text2" w:themeTint="BF"/>
          <w:lang w:val="en-AU"/>
        </w:rPr>
      </w:pPr>
      <w:r>
        <w:rPr>
          <w:lang w:val="en-AU"/>
        </w:rPr>
        <w:t>2021</w:t>
      </w:r>
      <w:r>
        <w:rPr>
          <w:lang w:val="en-AU"/>
        </w:rPr>
        <w:tab/>
      </w:r>
      <w:r w:rsidR="00B1606D" w:rsidRPr="00B1606D">
        <w:rPr>
          <w:lang w:val="en-AU"/>
        </w:rPr>
        <w:t xml:space="preserve">Certificate IV Marketing and Communication | </w:t>
      </w:r>
      <w:r w:rsidR="00B1606D" w:rsidRPr="00B1606D">
        <w:rPr>
          <w:rStyle w:val="Emphasis"/>
          <w:lang w:val="en-AU"/>
        </w:rPr>
        <w:t>Australian Pacific College</w:t>
      </w:r>
    </w:p>
    <w:p w14:paraId="12E8B2D0" w14:textId="502B0B52" w:rsidR="001B52A7" w:rsidRPr="00955733" w:rsidRDefault="00962A8E" w:rsidP="00955733">
      <w:pPr>
        <w:pStyle w:val="Heading2"/>
        <w:rPr>
          <w:iCs/>
          <w:color w:val="4C4C4C" w:themeColor="text2" w:themeTint="BF"/>
          <w:lang w:val="en-AU"/>
        </w:rPr>
      </w:pPr>
      <w:r>
        <w:rPr>
          <w:lang w:val="en-AU"/>
        </w:rPr>
        <w:t>2019</w:t>
      </w:r>
      <w:r w:rsidR="00835903">
        <w:rPr>
          <w:lang w:val="en-AU"/>
        </w:rPr>
        <w:tab/>
      </w:r>
      <w:r w:rsidR="00B1606D" w:rsidRPr="00B1606D">
        <w:rPr>
          <w:lang w:val="en-AU"/>
        </w:rPr>
        <w:t xml:space="preserve">Certificate IV Project Management | </w:t>
      </w:r>
      <w:r w:rsidR="00B1606D" w:rsidRPr="00B1606D">
        <w:rPr>
          <w:rStyle w:val="Emphasis"/>
          <w:lang w:val="en-AU"/>
        </w:rPr>
        <w:t>SELC,</w:t>
      </w:r>
      <w:r w:rsidR="00B1606D">
        <w:rPr>
          <w:rStyle w:val="Emphasis"/>
          <w:lang w:val="en-AU"/>
        </w:rPr>
        <w:t xml:space="preserve"> Sydney</w:t>
      </w:r>
    </w:p>
    <w:p w14:paraId="7A85E759" w14:textId="59296378" w:rsidR="0048223C" w:rsidRPr="008705D5" w:rsidRDefault="00835903" w:rsidP="00835903">
      <w:pPr>
        <w:pStyle w:val="Heading2"/>
        <w:rPr>
          <w:lang w:val="en-AU"/>
        </w:rPr>
      </w:pPr>
      <w:r w:rsidRPr="008705D5">
        <w:rPr>
          <w:lang w:val="en-AU"/>
        </w:rPr>
        <w:t>2012</w:t>
      </w:r>
      <w:r w:rsidRPr="008705D5">
        <w:rPr>
          <w:lang w:val="en-AU"/>
        </w:rPr>
        <w:tab/>
      </w:r>
      <w:r w:rsidR="00E31A74" w:rsidRPr="008705D5">
        <w:rPr>
          <w:lang w:val="en-AU"/>
        </w:rPr>
        <w:t xml:space="preserve">Bachelor of Pharmacy </w:t>
      </w:r>
      <w:r w:rsidR="007C0E0E" w:rsidRPr="008705D5">
        <w:rPr>
          <w:lang w:val="en-AU"/>
        </w:rPr>
        <w:t xml:space="preserve">| </w:t>
      </w:r>
      <w:r w:rsidRPr="008705D5">
        <w:rPr>
          <w:rStyle w:val="Emphasis"/>
          <w:lang w:val="en-AU"/>
        </w:rPr>
        <w:t>UE</w:t>
      </w:r>
      <w:r w:rsidR="00FB4B32" w:rsidRPr="008705D5">
        <w:rPr>
          <w:rStyle w:val="Emphasis"/>
          <w:lang w:val="en-AU"/>
        </w:rPr>
        <w:t>Z</w:t>
      </w:r>
      <w:r w:rsidRPr="008705D5">
        <w:rPr>
          <w:rStyle w:val="Emphasis"/>
          <w:lang w:val="en-AU"/>
        </w:rPr>
        <w:t>O</w:t>
      </w:r>
      <w:r w:rsidR="00E31A74" w:rsidRPr="008705D5">
        <w:rPr>
          <w:rStyle w:val="Emphasis"/>
          <w:lang w:val="en-AU"/>
        </w:rPr>
        <w:t>, Brazil</w:t>
      </w:r>
    </w:p>
    <w:p w14:paraId="745ABFE3" w14:textId="77777777" w:rsidR="00026CDB" w:rsidRDefault="00026CDB" w:rsidP="0048223C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B008D1F" w14:textId="77777777" w:rsidTr="00361483">
        <w:tc>
          <w:tcPr>
            <w:tcW w:w="725" w:type="dxa"/>
            <w:tcMar>
              <w:right w:w="216" w:type="dxa"/>
            </w:tcMar>
            <w:vAlign w:val="bottom"/>
          </w:tcPr>
          <w:p w14:paraId="75D9D9A5" w14:textId="19FBD478" w:rsidR="0045377A" w:rsidRDefault="0045377A" w:rsidP="0045377A">
            <w:pPr>
              <w:pStyle w:val="Icons"/>
              <w:jc w:val="left"/>
            </w:pPr>
          </w:p>
          <w:p w14:paraId="718693B0" w14:textId="77777777" w:rsidR="00361483" w:rsidRDefault="00361483" w:rsidP="00075B13">
            <w:pPr>
              <w:pStyle w:val="Icons"/>
            </w:pPr>
          </w:p>
          <w:p w14:paraId="7A468808" w14:textId="77777777" w:rsidR="00361483" w:rsidRDefault="00361483" w:rsidP="00075B13">
            <w:pPr>
              <w:pStyle w:val="Icons"/>
            </w:pPr>
          </w:p>
          <w:p w14:paraId="0090FB9E" w14:textId="52DCC38B" w:rsidR="00361483" w:rsidRPr="00565B06" w:rsidRDefault="00361483" w:rsidP="00075B13">
            <w:pPr>
              <w:pStyle w:val="Icons"/>
            </w:pPr>
          </w:p>
        </w:tc>
        <w:tc>
          <w:tcPr>
            <w:tcW w:w="8649" w:type="dxa"/>
          </w:tcPr>
          <w:p w14:paraId="6AF21972" w14:textId="7BCBC65C" w:rsidR="0045377A" w:rsidRDefault="00C80764" w:rsidP="00D1196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0FF7D63471CC4533837B24CEF725858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  <w:p w14:paraId="4BE526AB" w14:textId="081C0F6C" w:rsidR="00D1196B" w:rsidRPr="00716F6E" w:rsidRDefault="00D1196B" w:rsidP="00D1196B">
            <w:pPr>
              <w:pStyle w:val="Heading1"/>
              <w:rPr>
                <w:sz w:val="16"/>
                <w:szCs w:val="16"/>
              </w:rPr>
            </w:pPr>
          </w:p>
          <w:p w14:paraId="01C07626" w14:textId="75AB16F6" w:rsidR="00A132A9" w:rsidRDefault="00A132A9" w:rsidP="00A132A9">
            <w:pPr>
              <w:pStyle w:val="Heading2"/>
            </w:pPr>
            <w:r w:rsidRPr="00B62E8A">
              <w:rPr>
                <w:color w:val="auto"/>
              </w:rPr>
              <w:t>2020 – 202</w:t>
            </w:r>
            <w:r w:rsidR="00DB1504">
              <w:rPr>
                <w:color w:val="auto"/>
              </w:rPr>
              <w:t>3</w:t>
            </w:r>
            <w:r w:rsidRPr="00B62E8A">
              <w:rPr>
                <w:color w:val="auto"/>
              </w:rPr>
              <w:t xml:space="preserve"> </w:t>
            </w:r>
            <w:r w:rsidR="00B62E8A">
              <w:t>F&amp;B Attendant / Events Assistant</w:t>
            </w:r>
            <w:r w:rsidRPr="00565B06">
              <w:t xml:space="preserve"> |</w:t>
            </w:r>
            <w:r w:rsidRPr="00254CED"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Sideki</w:t>
            </w:r>
            <w:r w:rsidR="00B62E8A">
              <w:rPr>
                <w:rStyle w:val="Emphasis"/>
              </w:rPr>
              <w:t>c</w:t>
            </w:r>
            <w:r>
              <w:rPr>
                <w:rStyle w:val="Emphasis"/>
              </w:rPr>
              <w:t>ker</w:t>
            </w:r>
            <w:proofErr w:type="spellEnd"/>
            <w:r>
              <w:rPr>
                <w:rStyle w:val="Emphasis"/>
              </w:rPr>
              <w:t xml:space="preserve">, Australia </w:t>
            </w:r>
          </w:p>
          <w:p w14:paraId="55F4DDF9" w14:textId="10F8F1A8" w:rsidR="00C80764" w:rsidRDefault="00C80764" w:rsidP="00C80764">
            <w:r>
              <w:t>•Managed customer interactions and client relationships for diverse companies</w:t>
            </w:r>
          </w:p>
          <w:p w14:paraId="2DF4759F" w14:textId="77777777" w:rsidR="00C80764" w:rsidRDefault="00C80764" w:rsidP="00C80764">
            <w:r>
              <w:t>• Assisted in event organization and coordination</w:t>
            </w:r>
          </w:p>
          <w:p w14:paraId="5933E9FF" w14:textId="77777777" w:rsidR="00B62E8A" w:rsidRDefault="00B62E8A" w:rsidP="00B62E8A"/>
          <w:p w14:paraId="66E4F0A8" w14:textId="389E91EA" w:rsidR="00D1196B" w:rsidRDefault="00A132A9" w:rsidP="00A132A9">
            <w:pPr>
              <w:pStyle w:val="Heading2"/>
            </w:pPr>
            <w:r w:rsidRPr="00B62E8A">
              <w:rPr>
                <w:color w:val="auto"/>
              </w:rPr>
              <w:t>2018 – 2022</w:t>
            </w:r>
            <w:r>
              <w:t xml:space="preserve"> </w:t>
            </w:r>
            <w:r w:rsidR="00254CED">
              <w:t>Event Assistant/ Manager</w:t>
            </w:r>
            <w:r w:rsidR="00254CED" w:rsidRPr="00565B06">
              <w:t xml:space="preserve"> |</w:t>
            </w:r>
            <w:r w:rsidR="00254CED" w:rsidRPr="00254CED">
              <w:rPr>
                <w:rStyle w:val="Emphasis"/>
              </w:rPr>
              <w:t xml:space="preserve"> </w:t>
            </w:r>
            <w:r w:rsidR="00254CED">
              <w:rPr>
                <w:rStyle w:val="Emphasis"/>
              </w:rPr>
              <w:t>Polite Promotion, Australia</w:t>
            </w:r>
            <w:r>
              <w:rPr>
                <w:rStyle w:val="Emphasis"/>
              </w:rPr>
              <w:t xml:space="preserve"> </w:t>
            </w:r>
          </w:p>
          <w:p w14:paraId="592BBB63" w14:textId="563979AD" w:rsidR="00C80764" w:rsidRDefault="00C80764" w:rsidP="00C80764">
            <w:r>
              <w:t>•</w:t>
            </w:r>
            <w:r>
              <w:t xml:space="preserve"> </w:t>
            </w:r>
            <w:r>
              <w:t>Oversaw event logistics and managed branding and communication</w:t>
            </w:r>
          </w:p>
          <w:p w14:paraId="7DC0BB6C" w14:textId="77777777" w:rsidR="00C80764" w:rsidRDefault="00C80764" w:rsidP="00C80764">
            <w:r>
              <w:t>• Developed event feedback surveys and contributed to sales efforts</w:t>
            </w:r>
          </w:p>
          <w:p w14:paraId="55117D4B" w14:textId="588B5533" w:rsidR="009A3682" w:rsidRPr="00565B06" w:rsidRDefault="009A3682" w:rsidP="00C80764"/>
        </w:tc>
      </w:tr>
    </w:tbl>
    <w:p w14:paraId="51729851" w14:textId="5971EDB0" w:rsidR="005E088C" w:rsidRPr="00A132A9" w:rsidRDefault="00A132A9" w:rsidP="00A132A9">
      <w:pPr>
        <w:pStyle w:val="Heading2"/>
      </w:pPr>
      <w:r w:rsidRPr="00B62E8A">
        <w:rPr>
          <w:color w:val="auto"/>
          <w:lang w:val="en-AU"/>
        </w:rPr>
        <w:t>2015 – 201</w:t>
      </w:r>
      <w:r w:rsidR="001763EB">
        <w:rPr>
          <w:color w:val="auto"/>
          <w:lang w:val="en-AU"/>
        </w:rPr>
        <w:t>7</w:t>
      </w:r>
      <w:r>
        <w:rPr>
          <w:lang w:val="en-AU"/>
        </w:rPr>
        <w:t xml:space="preserve"> </w:t>
      </w:r>
      <w:r w:rsidR="00254CED">
        <w:t>Pharmacist</w:t>
      </w:r>
      <w:r w:rsidR="005E088C" w:rsidRPr="00565B06">
        <w:t xml:space="preserve"> |</w:t>
      </w:r>
      <w:r w:rsidR="00254CED" w:rsidRPr="00254CED">
        <w:rPr>
          <w:rStyle w:val="Emphasis"/>
        </w:rPr>
        <w:t xml:space="preserve"> </w:t>
      </w:r>
      <w:proofErr w:type="spellStart"/>
      <w:r w:rsidR="00254CED" w:rsidRPr="00254CED">
        <w:rPr>
          <w:rStyle w:val="Emphasis"/>
        </w:rPr>
        <w:t>Topsky</w:t>
      </w:r>
      <w:proofErr w:type="spellEnd"/>
      <w:r w:rsidR="00254CED" w:rsidRPr="00254CED">
        <w:rPr>
          <w:rStyle w:val="Emphasis"/>
        </w:rPr>
        <w:t xml:space="preserve"> </w:t>
      </w:r>
      <w:proofErr w:type="spellStart"/>
      <w:r w:rsidR="00254CED" w:rsidRPr="00254CED">
        <w:rPr>
          <w:rStyle w:val="Emphasis"/>
        </w:rPr>
        <w:t>Comercial</w:t>
      </w:r>
      <w:proofErr w:type="spellEnd"/>
      <w:r w:rsidR="00254CED" w:rsidRPr="00254CED">
        <w:rPr>
          <w:rStyle w:val="Emphasis"/>
        </w:rPr>
        <w:t xml:space="preserve"> LTDA (</w:t>
      </w:r>
      <w:r>
        <w:rPr>
          <w:rStyle w:val="Emphasis"/>
        </w:rPr>
        <w:t>Pharmacy Warehouse</w:t>
      </w:r>
      <w:r w:rsidR="00254CED" w:rsidRPr="00254CED">
        <w:rPr>
          <w:rStyle w:val="Emphasis"/>
        </w:rPr>
        <w:t>)</w:t>
      </w:r>
      <w:r w:rsidR="00254CED">
        <w:rPr>
          <w:rStyle w:val="Emphasis"/>
        </w:rPr>
        <w:t>, Brazi</w:t>
      </w:r>
      <w:r w:rsidR="00345629">
        <w:rPr>
          <w:rStyle w:val="Emphasis"/>
        </w:rPr>
        <w:t>l</w:t>
      </w:r>
      <w:r>
        <w:rPr>
          <w:rStyle w:val="Emphasis"/>
        </w:rPr>
        <w:t xml:space="preserve"> </w:t>
      </w:r>
    </w:p>
    <w:p w14:paraId="5AA4A38C" w14:textId="77777777" w:rsidR="00C80764" w:rsidRDefault="00C80764" w:rsidP="00C80764">
      <w:r>
        <w:t>• Managed pharmacy inventory and facilitated employee training</w:t>
      </w:r>
    </w:p>
    <w:p w14:paraId="70FF2ADE" w14:textId="77777777" w:rsidR="00254CED" w:rsidRPr="00393246" w:rsidRDefault="00254CED" w:rsidP="00B47E1E">
      <w:pPr>
        <w:pStyle w:val="Heading2"/>
      </w:pPr>
    </w:p>
    <w:p w14:paraId="3972E713" w14:textId="0B359FE0" w:rsidR="005E088C" w:rsidRPr="00213BEE" w:rsidRDefault="00A132A9" w:rsidP="00A132A9">
      <w:pPr>
        <w:pStyle w:val="Heading2"/>
        <w:rPr>
          <w:lang w:val="pt-BR"/>
        </w:rPr>
      </w:pPr>
      <w:r w:rsidRPr="00213BEE">
        <w:rPr>
          <w:color w:val="auto"/>
          <w:lang w:val="pt-BR"/>
        </w:rPr>
        <w:t>2013 – 2015</w:t>
      </w:r>
      <w:r w:rsidRPr="00213BEE">
        <w:rPr>
          <w:lang w:val="pt-BR"/>
        </w:rPr>
        <w:t xml:space="preserve"> </w:t>
      </w:r>
      <w:r w:rsidR="00B1606D" w:rsidRPr="00213BEE">
        <w:rPr>
          <w:lang w:val="pt-BR"/>
        </w:rPr>
        <w:t xml:space="preserve">Hospital </w:t>
      </w:r>
      <w:proofErr w:type="spellStart"/>
      <w:r w:rsidR="00B1606D" w:rsidRPr="00213BEE">
        <w:rPr>
          <w:lang w:val="pt-BR"/>
        </w:rPr>
        <w:t>Pharmacist</w:t>
      </w:r>
      <w:proofErr w:type="spellEnd"/>
      <w:r w:rsidR="005E088C" w:rsidRPr="00213BEE">
        <w:rPr>
          <w:lang w:val="pt-BR"/>
        </w:rPr>
        <w:t xml:space="preserve"> | </w:t>
      </w:r>
      <w:r w:rsidR="00B1606D" w:rsidRPr="00213BEE">
        <w:rPr>
          <w:rStyle w:val="Emphasis"/>
          <w:lang w:val="pt-BR"/>
        </w:rPr>
        <w:t xml:space="preserve">Hospital Federal de Bonsucesso, </w:t>
      </w:r>
      <w:proofErr w:type="spellStart"/>
      <w:r w:rsidR="00B1606D" w:rsidRPr="00213BEE">
        <w:rPr>
          <w:rStyle w:val="Emphasis"/>
          <w:lang w:val="pt-BR"/>
        </w:rPr>
        <w:t>Brazil</w:t>
      </w:r>
      <w:proofErr w:type="spellEnd"/>
      <w:r w:rsidRPr="00213BEE">
        <w:rPr>
          <w:rStyle w:val="Emphasis"/>
          <w:lang w:val="pt-BR"/>
        </w:rPr>
        <w:t xml:space="preserve"> </w:t>
      </w:r>
    </w:p>
    <w:p w14:paraId="1CA804E0" w14:textId="77777777" w:rsidR="00C80764" w:rsidRDefault="00C80764" w:rsidP="00C80764">
      <w:r>
        <w:t>• Administered hospital pharmacy inventory and conducted clinical reviews</w:t>
      </w:r>
    </w:p>
    <w:p w14:paraId="392B8A0C" w14:textId="51798D89" w:rsidR="00C02D7D" w:rsidRPr="00565B06" w:rsidRDefault="00C80764" w:rsidP="00C80764">
      <w:r>
        <w:t>• Provided patient counseling and medicine reconciliation</w:t>
      </w:r>
    </w:p>
    <w:sectPr w:rsidR="00C02D7D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E6FD" w14:textId="77777777" w:rsidR="00F3359E" w:rsidRDefault="00F3359E" w:rsidP="00F534FB">
      <w:pPr>
        <w:spacing w:after="0"/>
      </w:pPr>
      <w:r>
        <w:separator/>
      </w:r>
    </w:p>
  </w:endnote>
  <w:endnote w:type="continuationSeparator" w:id="0">
    <w:p w14:paraId="0953AE71" w14:textId="77777777" w:rsidR="00F3359E" w:rsidRDefault="00F3359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3052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DB4D" w14:textId="77777777" w:rsidR="00F3359E" w:rsidRDefault="00F3359E" w:rsidP="00F534FB">
      <w:pPr>
        <w:spacing w:after="0"/>
      </w:pPr>
      <w:r>
        <w:separator/>
      </w:r>
    </w:p>
  </w:footnote>
  <w:footnote w:type="continuationSeparator" w:id="0">
    <w:p w14:paraId="3C965D59" w14:textId="77777777" w:rsidR="00F3359E" w:rsidRDefault="00F3359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796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B46C8B" wp14:editId="60B4FA7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8B2AA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B0D78"/>
    <w:multiLevelType w:val="hybridMultilevel"/>
    <w:tmpl w:val="E07EC8E8"/>
    <w:lvl w:ilvl="0" w:tplc="0C7E961A">
      <w:start w:val="201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F6054"/>
    <w:multiLevelType w:val="hybridMultilevel"/>
    <w:tmpl w:val="CEB6D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F2390"/>
    <w:multiLevelType w:val="hybridMultilevel"/>
    <w:tmpl w:val="4036B32C"/>
    <w:lvl w:ilvl="0" w:tplc="4852FE80">
      <w:start w:val="2018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110712">
    <w:abstractNumId w:val="9"/>
  </w:num>
  <w:num w:numId="2" w16cid:durableId="1587303132">
    <w:abstractNumId w:val="9"/>
    <w:lvlOverride w:ilvl="0">
      <w:startOverride w:val="1"/>
    </w:lvlOverride>
  </w:num>
  <w:num w:numId="3" w16cid:durableId="418914777">
    <w:abstractNumId w:val="10"/>
  </w:num>
  <w:num w:numId="4" w16cid:durableId="584804934">
    <w:abstractNumId w:val="13"/>
  </w:num>
  <w:num w:numId="5" w16cid:durableId="1190413527">
    <w:abstractNumId w:val="8"/>
  </w:num>
  <w:num w:numId="6" w16cid:durableId="144013622">
    <w:abstractNumId w:val="7"/>
  </w:num>
  <w:num w:numId="7" w16cid:durableId="1156991799">
    <w:abstractNumId w:val="6"/>
  </w:num>
  <w:num w:numId="8" w16cid:durableId="1290014146">
    <w:abstractNumId w:val="5"/>
  </w:num>
  <w:num w:numId="9" w16cid:durableId="1681540128">
    <w:abstractNumId w:val="4"/>
  </w:num>
  <w:num w:numId="10" w16cid:durableId="1757631931">
    <w:abstractNumId w:val="3"/>
  </w:num>
  <w:num w:numId="11" w16cid:durableId="86775390">
    <w:abstractNumId w:val="2"/>
  </w:num>
  <w:num w:numId="12" w16cid:durableId="1021777921">
    <w:abstractNumId w:val="1"/>
  </w:num>
  <w:num w:numId="13" w16cid:durableId="1259829972">
    <w:abstractNumId w:val="0"/>
  </w:num>
  <w:num w:numId="14" w16cid:durableId="1786731484">
    <w:abstractNumId w:val="12"/>
  </w:num>
  <w:num w:numId="15" w16cid:durableId="1195801953">
    <w:abstractNumId w:val="11"/>
  </w:num>
  <w:num w:numId="16" w16cid:durableId="642782486">
    <w:abstractNumId w:val="16"/>
  </w:num>
  <w:num w:numId="17" w16cid:durableId="284970235">
    <w:abstractNumId w:val="14"/>
  </w:num>
  <w:num w:numId="18" w16cid:durableId="14115843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D3"/>
    <w:rsid w:val="00002750"/>
    <w:rsid w:val="00004D4E"/>
    <w:rsid w:val="00011895"/>
    <w:rsid w:val="00013818"/>
    <w:rsid w:val="00024730"/>
    <w:rsid w:val="00026CDB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5719"/>
    <w:rsid w:val="00075B13"/>
    <w:rsid w:val="00092692"/>
    <w:rsid w:val="00096203"/>
    <w:rsid w:val="000A0229"/>
    <w:rsid w:val="000E24AC"/>
    <w:rsid w:val="000E4A73"/>
    <w:rsid w:val="000F79EA"/>
    <w:rsid w:val="00110FAD"/>
    <w:rsid w:val="00116253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3E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52A7"/>
    <w:rsid w:val="001B720C"/>
    <w:rsid w:val="001C0DEE"/>
    <w:rsid w:val="001C3957"/>
    <w:rsid w:val="001C46E5"/>
    <w:rsid w:val="001C75DF"/>
    <w:rsid w:val="001D1510"/>
    <w:rsid w:val="001E08A4"/>
    <w:rsid w:val="002033B1"/>
    <w:rsid w:val="0020735F"/>
    <w:rsid w:val="002135F4"/>
    <w:rsid w:val="00213BEE"/>
    <w:rsid w:val="002146F8"/>
    <w:rsid w:val="00215593"/>
    <w:rsid w:val="00217917"/>
    <w:rsid w:val="002372E8"/>
    <w:rsid w:val="0023768B"/>
    <w:rsid w:val="0025163F"/>
    <w:rsid w:val="00252E00"/>
    <w:rsid w:val="00254330"/>
    <w:rsid w:val="00254CED"/>
    <w:rsid w:val="00260F01"/>
    <w:rsid w:val="00275C94"/>
    <w:rsid w:val="002765F6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68A5"/>
    <w:rsid w:val="003279A4"/>
    <w:rsid w:val="00337114"/>
    <w:rsid w:val="00345629"/>
    <w:rsid w:val="0035004C"/>
    <w:rsid w:val="003571C8"/>
    <w:rsid w:val="00361483"/>
    <w:rsid w:val="00381585"/>
    <w:rsid w:val="00383057"/>
    <w:rsid w:val="00393246"/>
    <w:rsid w:val="0039703C"/>
    <w:rsid w:val="003974BB"/>
    <w:rsid w:val="003A091E"/>
    <w:rsid w:val="003E5D64"/>
    <w:rsid w:val="003E5D68"/>
    <w:rsid w:val="00403149"/>
    <w:rsid w:val="004037EF"/>
    <w:rsid w:val="00405BAD"/>
    <w:rsid w:val="004113D8"/>
    <w:rsid w:val="00416463"/>
    <w:rsid w:val="00417A69"/>
    <w:rsid w:val="00423827"/>
    <w:rsid w:val="00437B8B"/>
    <w:rsid w:val="00447A72"/>
    <w:rsid w:val="004526AD"/>
    <w:rsid w:val="0045377A"/>
    <w:rsid w:val="00465113"/>
    <w:rsid w:val="0046700E"/>
    <w:rsid w:val="00467F3F"/>
    <w:rsid w:val="0047128E"/>
    <w:rsid w:val="004727C2"/>
    <w:rsid w:val="00476144"/>
    <w:rsid w:val="0048223C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BFB"/>
    <w:rsid w:val="004E2794"/>
    <w:rsid w:val="004E77A5"/>
    <w:rsid w:val="004F1057"/>
    <w:rsid w:val="004F199F"/>
    <w:rsid w:val="005106C0"/>
    <w:rsid w:val="005247B7"/>
    <w:rsid w:val="005324B1"/>
    <w:rsid w:val="005372FA"/>
    <w:rsid w:val="00537979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553C"/>
    <w:rsid w:val="0059085F"/>
    <w:rsid w:val="00595251"/>
    <w:rsid w:val="005A459B"/>
    <w:rsid w:val="005A74EC"/>
    <w:rsid w:val="005B2C69"/>
    <w:rsid w:val="005B3D67"/>
    <w:rsid w:val="005B437C"/>
    <w:rsid w:val="005D0108"/>
    <w:rsid w:val="005E088C"/>
    <w:rsid w:val="005E6E43"/>
    <w:rsid w:val="005F4455"/>
    <w:rsid w:val="006016DE"/>
    <w:rsid w:val="006104FF"/>
    <w:rsid w:val="00614B7C"/>
    <w:rsid w:val="0062239B"/>
    <w:rsid w:val="00625B8A"/>
    <w:rsid w:val="00626846"/>
    <w:rsid w:val="00633D51"/>
    <w:rsid w:val="00644D4E"/>
    <w:rsid w:val="00646D01"/>
    <w:rsid w:val="00663536"/>
    <w:rsid w:val="006648D4"/>
    <w:rsid w:val="00673F18"/>
    <w:rsid w:val="00676CEB"/>
    <w:rsid w:val="00683A86"/>
    <w:rsid w:val="00687AC7"/>
    <w:rsid w:val="0069300B"/>
    <w:rsid w:val="006A4C72"/>
    <w:rsid w:val="006D65F8"/>
    <w:rsid w:val="006F4D23"/>
    <w:rsid w:val="006F55BB"/>
    <w:rsid w:val="00716F6E"/>
    <w:rsid w:val="007175B9"/>
    <w:rsid w:val="007215A9"/>
    <w:rsid w:val="007253E8"/>
    <w:rsid w:val="00731A7D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06E1"/>
    <w:rsid w:val="007B3F4F"/>
    <w:rsid w:val="007B6E0A"/>
    <w:rsid w:val="007C0E0E"/>
    <w:rsid w:val="007C153D"/>
    <w:rsid w:val="007C333C"/>
    <w:rsid w:val="007C34A8"/>
    <w:rsid w:val="007E7052"/>
    <w:rsid w:val="007F71A4"/>
    <w:rsid w:val="008030EE"/>
    <w:rsid w:val="00804F07"/>
    <w:rsid w:val="00812148"/>
    <w:rsid w:val="00814B43"/>
    <w:rsid w:val="00814FA5"/>
    <w:rsid w:val="0083016A"/>
    <w:rsid w:val="00835903"/>
    <w:rsid w:val="008421D3"/>
    <w:rsid w:val="00846AAE"/>
    <w:rsid w:val="00867081"/>
    <w:rsid w:val="008705D5"/>
    <w:rsid w:val="00896869"/>
    <w:rsid w:val="008978E8"/>
    <w:rsid w:val="008A02C4"/>
    <w:rsid w:val="008A49A0"/>
    <w:rsid w:val="008A6538"/>
    <w:rsid w:val="008D0632"/>
    <w:rsid w:val="008D4FC8"/>
    <w:rsid w:val="008D5A80"/>
    <w:rsid w:val="008D6CC6"/>
    <w:rsid w:val="008E5483"/>
    <w:rsid w:val="008F4532"/>
    <w:rsid w:val="009127F3"/>
    <w:rsid w:val="00933CCA"/>
    <w:rsid w:val="0093795C"/>
    <w:rsid w:val="00937A97"/>
    <w:rsid w:val="009411E8"/>
    <w:rsid w:val="00952C89"/>
    <w:rsid w:val="009540F4"/>
    <w:rsid w:val="00955733"/>
    <w:rsid w:val="00956B75"/>
    <w:rsid w:val="00962A8E"/>
    <w:rsid w:val="00985D56"/>
    <w:rsid w:val="009918BB"/>
    <w:rsid w:val="009931F7"/>
    <w:rsid w:val="00994768"/>
    <w:rsid w:val="009A3682"/>
    <w:rsid w:val="009A3F4C"/>
    <w:rsid w:val="009A5992"/>
    <w:rsid w:val="009B4952"/>
    <w:rsid w:val="009C63EE"/>
    <w:rsid w:val="009D0878"/>
    <w:rsid w:val="009D449D"/>
    <w:rsid w:val="009D56B7"/>
    <w:rsid w:val="009E62E6"/>
    <w:rsid w:val="009E65EC"/>
    <w:rsid w:val="009F2058"/>
    <w:rsid w:val="009F3580"/>
    <w:rsid w:val="009F391D"/>
    <w:rsid w:val="00A1144C"/>
    <w:rsid w:val="00A1329C"/>
    <w:rsid w:val="00A132A9"/>
    <w:rsid w:val="00A25023"/>
    <w:rsid w:val="00A2760D"/>
    <w:rsid w:val="00A42CE4"/>
    <w:rsid w:val="00A45751"/>
    <w:rsid w:val="00A56B81"/>
    <w:rsid w:val="00A6314E"/>
    <w:rsid w:val="00A77B4D"/>
    <w:rsid w:val="00A8052D"/>
    <w:rsid w:val="00A9077F"/>
    <w:rsid w:val="00A975BC"/>
    <w:rsid w:val="00AA04BD"/>
    <w:rsid w:val="00AA276C"/>
    <w:rsid w:val="00AB673E"/>
    <w:rsid w:val="00AC7C34"/>
    <w:rsid w:val="00AD121E"/>
    <w:rsid w:val="00AD518A"/>
    <w:rsid w:val="00AD5E1F"/>
    <w:rsid w:val="00AD6216"/>
    <w:rsid w:val="00AE2F61"/>
    <w:rsid w:val="00AE313B"/>
    <w:rsid w:val="00AE7650"/>
    <w:rsid w:val="00B112B1"/>
    <w:rsid w:val="00B1221A"/>
    <w:rsid w:val="00B1606D"/>
    <w:rsid w:val="00B204FE"/>
    <w:rsid w:val="00B25746"/>
    <w:rsid w:val="00B34B15"/>
    <w:rsid w:val="00B47E1E"/>
    <w:rsid w:val="00B54661"/>
    <w:rsid w:val="00B55487"/>
    <w:rsid w:val="00B62E8A"/>
    <w:rsid w:val="00B763B5"/>
    <w:rsid w:val="00B90654"/>
    <w:rsid w:val="00B91175"/>
    <w:rsid w:val="00BA00DF"/>
    <w:rsid w:val="00BA0E8C"/>
    <w:rsid w:val="00BA71B3"/>
    <w:rsid w:val="00BB34BE"/>
    <w:rsid w:val="00BC0E1A"/>
    <w:rsid w:val="00BC1472"/>
    <w:rsid w:val="00BD2DD6"/>
    <w:rsid w:val="00BD44DE"/>
    <w:rsid w:val="00BD55EE"/>
    <w:rsid w:val="00C0155C"/>
    <w:rsid w:val="00C02D7D"/>
    <w:rsid w:val="00C06D27"/>
    <w:rsid w:val="00C3233C"/>
    <w:rsid w:val="00C3763A"/>
    <w:rsid w:val="00C42969"/>
    <w:rsid w:val="00C60281"/>
    <w:rsid w:val="00C779DA"/>
    <w:rsid w:val="00C80764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196B"/>
    <w:rsid w:val="00D151E6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85E15"/>
    <w:rsid w:val="00DB0B61"/>
    <w:rsid w:val="00DB1504"/>
    <w:rsid w:val="00DC7E4F"/>
    <w:rsid w:val="00DD0352"/>
    <w:rsid w:val="00DD2D34"/>
    <w:rsid w:val="00DD467E"/>
    <w:rsid w:val="00DD5C0B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00A"/>
    <w:rsid w:val="00E30CB9"/>
    <w:rsid w:val="00E31A74"/>
    <w:rsid w:val="00E33436"/>
    <w:rsid w:val="00E379DC"/>
    <w:rsid w:val="00E462A3"/>
    <w:rsid w:val="00E46808"/>
    <w:rsid w:val="00E5521B"/>
    <w:rsid w:val="00E61D86"/>
    <w:rsid w:val="00E61FB1"/>
    <w:rsid w:val="00E63862"/>
    <w:rsid w:val="00E665C1"/>
    <w:rsid w:val="00E72DA3"/>
    <w:rsid w:val="00E80FC2"/>
    <w:rsid w:val="00E97BD9"/>
    <w:rsid w:val="00EA17C2"/>
    <w:rsid w:val="00EB6B6F"/>
    <w:rsid w:val="00EE0848"/>
    <w:rsid w:val="00EE3CD4"/>
    <w:rsid w:val="00F03B1E"/>
    <w:rsid w:val="00F03F2C"/>
    <w:rsid w:val="00F1202D"/>
    <w:rsid w:val="00F217AB"/>
    <w:rsid w:val="00F3359E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07"/>
    <w:rsid w:val="00FA1C8C"/>
    <w:rsid w:val="00FA4359"/>
    <w:rsid w:val="00FA4C84"/>
    <w:rsid w:val="00FB0F18"/>
    <w:rsid w:val="00FB4B32"/>
    <w:rsid w:val="00FE18B2"/>
    <w:rsid w:val="00FE7443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4B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8A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A0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23F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504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6266F05CDE4E938AEAC5E729D33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855E3-8536-438E-B1F6-5B821AEE7DCB}"/>
      </w:docPartPr>
      <w:docPartBody>
        <w:p w:rsidR="0084484D" w:rsidRDefault="0084484D">
          <w:pPr>
            <w:pStyle w:val="546266F05CDE4E938AEAC5E729D33F1C"/>
          </w:pPr>
          <w:r w:rsidRPr="009D0878">
            <w:t>Phone</w:t>
          </w:r>
        </w:p>
      </w:docPartBody>
    </w:docPart>
    <w:docPart>
      <w:docPartPr>
        <w:name w:val="F13620F3A37E48CEAE595F0A46956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1CAB6-9083-4924-9C19-5B858AC2EE73}"/>
      </w:docPartPr>
      <w:docPartBody>
        <w:p w:rsidR="0084484D" w:rsidRDefault="0084484D">
          <w:pPr>
            <w:pStyle w:val="F13620F3A37E48CEAE595F0A46956406"/>
          </w:pPr>
          <w:r w:rsidRPr="009D0878">
            <w:t>Email</w:t>
          </w:r>
        </w:p>
      </w:docPartBody>
    </w:docPart>
    <w:docPart>
      <w:docPartPr>
        <w:name w:val="0FF7D63471CC4533837B24CEF7258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19455-BA7E-4C02-8511-D27BE032534B}"/>
      </w:docPartPr>
      <w:docPartBody>
        <w:p w:rsidR="0084484D" w:rsidRDefault="0084484D">
          <w:pPr>
            <w:pStyle w:val="0FF7D63471CC4533837B24CEF725858A"/>
          </w:pPr>
          <w:r w:rsidRPr="00565B06">
            <w:t>Experience</w:t>
          </w:r>
        </w:p>
      </w:docPartBody>
    </w:docPart>
    <w:docPart>
      <w:docPartPr>
        <w:name w:val="3AE51C1DC54147028F840C1B55DA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CA7F-1D25-4B49-8B36-DD5495024CCA}"/>
      </w:docPartPr>
      <w:docPartBody>
        <w:p w:rsidR="00B526E3" w:rsidRDefault="0084484D" w:rsidP="0084484D">
          <w:pPr>
            <w:pStyle w:val="3AE51C1DC54147028F840C1B55DAA58E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4D"/>
    <w:rsid w:val="003C094B"/>
    <w:rsid w:val="00564587"/>
    <w:rsid w:val="0084484D"/>
    <w:rsid w:val="00B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51C1DC54147028F840C1B55DAA58E">
    <w:name w:val="3AE51C1DC54147028F840C1B55DAA58E"/>
    <w:rsid w:val="0084484D"/>
  </w:style>
  <w:style w:type="paragraph" w:customStyle="1" w:styleId="546266F05CDE4E938AEAC5E729D33F1C">
    <w:name w:val="546266F05CDE4E938AEAC5E729D33F1C"/>
  </w:style>
  <w:style w:type="paragraph" w:customStyle="1" w:styleId="F13620F3A37E48CEAE595F0A46956406">
    <w:name w:val="F13620F3A37E48CEAE595F0A4695640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FF7D63471CC4533837B24CEF725858A">
    <w:name w:val="0FF7D63471CC4533837B24CEF7258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Peppermint Grove, WA, 6011</CompanyAddress>
  <CompanyPhone>0451306165</CompanyPhone>
  <CompanyFax/>
  <CompanyEmail>Jslr2807@gmail.com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http:/linkedin.com/in/juliana-lopes-8a73a634</cp:keywords>
  <dc:description/>
  <cp:lastModifiedBy/>
  <cp:revision>1</cp:revision>
  <dcterms:created xsi:type="dcterms:W3CDTF">2023-02-27T02:29:00Z</dcterms:created>
  <dcterms:modified xsi:type="dcterms:W3CDTF">2023-08-15T01:56:00Z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